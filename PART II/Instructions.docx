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7F05F" w14:textId="77777777" w:rsidR="008C6AAC" w:rsidRDefault="009C5769">
      <w:pPr>
        <w:jc w:val="center"/>
        <w:rPr>
          <w:rFonts w:cs="Calibri"/>
          <w:b/>
          <w:bCs/>
          <w:sz w:val="32"/>
          <w:szCs w:val="32"/>
          <w:lang w:val="en-US"/>
        </w:rPr>
      </w:pPr>
      <w:r>
        <w:rPr>
          <w:rFonts w:cs="Calibri"/>
          <w:b/>
          <w:bCs/>
          <w:sz w:val="32"/>
          <w:szCs w:val="32"/>
          <w:lang w:val="en-US"/>
        </w:rPr>
        <w:t xml:space="preserve">Instructions </w:t>
      </w:r>
    </w:p>
    <w:p w14:paraId="5617F060" w14:textId="77777777" w:rsidR="008C6AAC" w:rsidRDefault="008C6AAC">
      <w:pPr>
        <w:rPr>
          <w:rFonts w:cs="Calibri"/>
          <w:lang w:val="en-US"/>
        </w:rPr>
      </w:pPr>
    </w:p>
    <w:p w14:paraId="5617F061" w14:textId="77777777" w:rsidR="008C6AAC" w:rsidRDefault="009C5769">
      <w:pPr>
        <w:rPr>
          <w:rFonts w:cs="Calibri"/>
          <w:lang w:val="en-US"/>
        </w:rPr>
      </w:pPr>
      <w:r>
        <w:rPr>
          <w:rFonts w:cs="Calibri"/>
          <w:lang w:val="en-US"/>
        </w:rPr>
        <w:t>First run the USERS SEGMENTATIONS query to split the users into segments according to their frequency and monetary.</w:t>
      </w:r>
    </w:p>
    <w:p w14:paraId="5617F062" w14:textId="77777777" w:rsidR="008C6AAC" w:rsidRPr="009C5769" w:rsidRDefault="009C5769">
      <w:pPr>
        <w:rPr>
          <w:lang w:val="en-US"/>
        </w:rPr>
      </w:pPr>
      <w:r>
        <w:rPr>
          <w:rFonts w:cs="Calibri"/>
          <w:lang w:val="en-US"/>
        </w:rPr>
        <w:t xml:space="preserve">Then run the AVERAGE_BREAKFAST_PERCENTAGE query to calculate the average percentage of breakfast </w:t>
      </w:r>
      <w:r>
        <w:rPr>
          <w:rFonts w:cs="Calibri"/>
          <w:lang w:val="en-US"/>
        </w:rPr>
        <w:t>orders in every segmentation group combination.</w:t>
      </w:r>
    </w:p>
    <w:sectPr w:rsidR="008C6AAC" w:rsidRPr="009C5769"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7F063" w14:textId="77777777" w:rsidR="00000000" w:rsidRDefault="009C5769">
      <w:pPr>
        <w:spacing w:after="0" w:line="240" w:lineRule="auto"/>
      </w:pPr>
      <w:r>
        <w:separator/>
      </w:r>
    </w:p>
  </w:endnote>
  <w:endnote w:type="continuationSeparator" w:id="0">
    <w:p w14:paraId="5617F065" w14:textId="77777777" w:rsidR="00000000" w:rsidRDefault="009C57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7F05F" w14:textId="77777777" w:rsidR="00000000" w:rsidRDefault="009C576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617F061" w14:textId="77777777" w:rsidR="00000000" w:rsidRDefault="009C57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8C6AAC"/>
    <w:rsid w:val="008C6AAC"/>
    <w:rsid w:val="009C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7F05F"/>
  <w15:docId w15:val="{DA551D25-48FF-4C92-B313-1E325799D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l-GR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233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Giorgos Boziakas</dc:creator>
  <dc:description/>
  <cp:lastModifiedBy>Giorgos Boziakas</cp:lastModifiedBy>
  <cp:revision>2</cp:revision>
  <dcterms:created xsi:type="dcterms:W3CDTF">2023-02-01T19:34:00Z</dcterms:created>
  <dcterms:modified xsi:type="dcterms:W3CDTF">2023-02-01T19:34:00Z</dcterms:modified>
</cp:coreProperties>
</file>